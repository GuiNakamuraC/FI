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36" w:rsidRPr="003F36E1" w:rsidRDefault="00364F5B" w:rsidP="003F7405">
      <w:pPr>
        <w:pStyle w:val="Subttulo"/>
      </w:pPr>
      <w:r>
        <w:t>Certificado curso de</w:t>
      </w:r>
      <w:r w:rsidR="00BE57DB">
        <w:t xml:space="preserve"> </w:t>
      </w:r>
      <w:r w:rsidR="00BE57DB">
        <w:fldChar w:fldCharType="begin"/>
      </w:r>
      <w:r w:rsidR="00BE57DB">
        <w:instrText xml:space="preserve"> MERGEFIELD "Palestra" </w:instrText>
      </w:r>
      <w:r w:rsidR="00BE57DB">
        <w:fldChar w:fldCharType="separate"/>
      </w:r>
      <w:r w:rsidR="00BE57DB">
        <w:rPr>
          <w:noProof/>
        </w:rPr>
        <w:t>«Palestra»</w:t>
      </w:r>
      <w:r w:rsidR="00BE57DB">
        <w:fldChar w:fldCharType="end"/>
      </w:r>
    </w:p>
    <w:p w:rsidR="00500E36" w:rsidRPr="00637172" w:rsidRDefault="00364F5B" w:rsidP="00637172">
      <w:pPr>
        <w:pStyle w:val="Ttulo1"/>
      </w:pPr>
      <w:r>
        <w:t>certificamos que</w:t>
      </w:r>
    </w:p>
    <w:p w:rsidR="00500E36" w:rsidRDefault="00BE57DB" w:rsidP="00637172">
      <w:pPr>
        <w:pStyle w:val="Ttulo"/>
      </w:pPr>
      <w:r>
        <w:fldChar w:fldCharType="begin"/>
      </w:r>
      <w:r>
        <w:instrText xml:space="preserve"> MERGEFIELD "Nome" </w:instrText>
      </w:r>
      <w:r>
        <w:fldChar w:fldCharType="separate"/>
      </w:r>
      <w:r>
        <w:rPr>
          <w:noProof/>
        </w:rPr>
        <w:t>«Nome»</w:t>
      </w:r>
      <w:r>
        <w:fldChar w:fldCharType="end"/>
      </w:r>
    </w:p>
    <w:p w:rsidR="00364F5B" w:rsidRDefault="00BE57DB" w:rsidP="00364F5B">
      <w:pPr>
        <w:jc w:val="both"/>
      </w:pPr>
      <w:r>
        <w:fldChar w:fldCharType="begin"/>
      </w:r>
      <w:r>
        <w:instrText xml:space="preserve"> MERGEFIELD "RG" </w:instrText>
      </w:r>
      <w:r>
        <w:fldChar w:fldCharType="separate"/>
      </w:r>
      <w:r>
        <w:rPr>
          <w:noProof/>
        </w:rPr>
        <w:t>«RG»</w:t>
      </w:r>
      <w:r>
        <w:fldChar w:fldCharType="end"/>
      </w:r>
      <w:r>
        <w:t>, c</w:t>
      </w:r>
      <w:r w:rsidR="00364F5B">
        <w:t>oncluiu o curso de</w:t>
      </w:r>
      <w:r>
        <w:t xml:space="preserve"> </w:t>
      </w:r>
      <w:r>
        <w:fldChar w:fldCharType="begin"/>
      </w:r>
      <w:r>
        <w:instrText xml:space="preserve"> MERGEFIELD "Palestra" </w:instrText>
      </w:r>
      <w:r>
        <w:fldChar w:fldCharType="separate"/>
      </w:r>
      <w:r>
        <w:rPr>
          <w:noProof/>
        </w:rPr>
        <w:t>«Palestra»</w:t>
      </w:r>
      <w:r>
        <w:fldChar w:fldCharType="end"/>
      </w:r>
      <w:r w:rsidR="00364F5B">
        <w:t xml:space="preserve"> no dia 19</w:t>
      </w:r>
      <w:bookmarkStart w:id="0" w:name="_GoBack"/>
      <w:bookmarkEnd w:id="0"/>
      <w:r w:rsidR="00364F5B">
        <w:t>/10/2023 com a carga horária de 1 hora no evento no auditório da Etec Professora Maria Cristina Medeiros.</w:t>
      </w:r>
    </w:p>
    <w:p w:rsidR="00314A6D" w:rsidRDefault="00314A6D" w:rsidP="00150073"/>
    <w:p w:rsidR="00500E36" w:rsidRDefault="00364F5B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314A6D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1064895</wp:posOffset>
                  </wp:positionH>
                  <wp:positionV relativeFrom="paragraph">
                    <wp:posOffset>-1022350</wp:posOffset>
                  </wp:positionV>
                  <wp:extent cx="922020" cy="711200"/>
                  <wp:effectExtent l="0" t="0" r="0" b="0"/>
                  <wp:wrapNone/>
                  <wp:docPr id="1" name="Imagem 1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F5B">
              <w:t>Palestrante</w:t>
            </w:r>
          </w:p>
        </w:tc>
        <w:tc>
          <w:tcPr>
            <w:tcW w:w="2946" w:type="dxa"/>
            <w:vAlign w:val="bottom"/>
          </w:tcPr>
          <w:p w:rsidR="00A91699" w:rsidRPr="00A91699" w:rsidRDefault="00364F5B" w:rsidP="00A91699">
            <w:pPr>
              <w:pStyle w:val="Sel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289050" cy="1289050"/>
                  <wp:effectExtent l="0" t="0" r="6350" b="6350"/>
                  <wp:docPr id="11" name="Imagem 1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05145F" w:rsidRDefault="00314A6D" w:rsidP="00364F5B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810895</wp:posOffset>
                  </wp:positionH>
                  <wp:positionV relativeFrom="paragraph">
                    <wp:posOffset>-1002030</wp:posOffset>
                  </wp:positionV>
                  <wp:extent cx="1428750" cy="818515"/>
                  <wp:effectExtent l="0" t="0" r="0" b="635"/>
                  <wp:wrapNone/>
                  <wp:docPr id="3" name="Imagem 3" descr="Assinatura, o que pode revelar sobre si? e sobre os outro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inatura, o que pode revelar sobre si? e sobre os outro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F5B">
              <w:t>Diretor</w:t>
            </w:r>
          </w:p>
        </w:tc>
      </w:tr>
    </w:tbl>
    <w:p w:rsidR="000D711B" w:rsidRDefault="000D711B" w:rsidP="004411C1"/>
    <w:sectPr w:rsidR="000D711B" w:rsidSect="000D711B">
      <w:headerReference w:type="default" r:id="rId11"/>
      <w:footerReference w:type="default" r:id="rId12"/>
      <w:headerReference w:type="first" r:id="rId13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F5B" w:rsidRDefault="00364F5B">
      <w:r>
        <w:separator/>
      </w:r>
    </w:p>
  </w:endnote>
  <w:endnote w:type="continuationSeparator" w:id="0">
    <w:p w:rsidR="00364F5B" w:rsidRDefault="0036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BE57DB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F5B" w:rsidRDefault="00364F5B">
      <w:r>
        <w:separator/>
      </w:r>
    </w:p>
  </w:footnote>
  <w:footnote w:type="continuationSeparator" w:id="0">
    <w:p w:rsidR="00364F5B" w:rsidRDefault="00364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75" w:rsidRDefault="00D47F7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ttachedTemplate r:id="rId1"/>
  <w:mailMerge>
    <w:mainDocumentType w:val="formLetters"/>
    <w:linkToQuery/>
    <w:dataType w:val="native"/>
    <w:connectString w:val="Provider=Microsoft.ACE.OLEDB.12.0;User ID=Admin;Data Source=C:\Users\Aluno\Downloads\Mala Direta\nov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odso>
      <w:udl w:val="Provider=Microsoft.ACE.OLEDB.12.0;User ID=Admin;Data Source=C:\Users\Aluno\Downloads\Mala Direta\nov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5B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14A6D"/>
    <w:rsid w:val="00364F5B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BE57DB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E842E2"/>
  <w15:chartTrackingRefBased/>
  <w15:docId w15:val="{86E01BD9-248F-4349-A79E-B2563433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Aluno\Downloads\Mala%20Direta\novo.xlsx" TargetMode="External"/><Relationship Id="rId2" Type="http://schemas.openxmlformats.org/officeDocument/2006/relationships/mailMergeSource" Target="file:///C:\Users\Aluno\Downloads\Mala%20Direta\novo.xlsx" TargetMode="External"/><Relationship Id="rId1" Type="http://schemas.openxmlformats.org/officeDocument/2006/relationships/attachedTemplate" Target="file:///C:\Users\Aluno\AppData\Roaming\Microsoft\Modelos\Certificado%20de%20diploma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D2"/>
    <w:rsid w:val="004D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z w:val="56"/>
      <w:lang w:val="pt-PT" w:eastAsia="ja-JP"/>
    </w:rPr>
  </w:style>
  <w:style w:type="character" w:customStyle="1" w:styleId="SubttuloChar">
    <w:name w:val="Subtítulo Char"/>
    <w:basedOn w:val="Fontepargpadro"/>
    <w:link w:val="Subttulo"/>
    <w:uiPriority w:val="1"/>
    <w:rPr>
      <w:caps/>
      <w:color w:val="5A5A5A" w:themeColor="text1" w:themeTint="A5"/>
      <w:sz w:val="56"/>
      <w:lang w:val="pt-PT" w:eastAsia="ja-JP"/>
    </w:rPr>
  </w:style>
  <w:style w:type="paragraph" w:customStyle="1" w:styleId="5ABAF08AFE2D4B1EBD63348E1DF98CF7">
    <w:name w:val="5ABAF08AFE2D4B1EBD63348E1DF98CF7"/>
  </w:style>
  <w:style w:type="paragraph" w:customStyle="1" w:styleId="836F7608870B4E2E9DAAD2AAACB67A66">
    <w:name w:val="836F7608870B4E2E9DAAD2AAACB67A66"/>
  </w:style>
  <w:style w:type="paragraph" w:customStyle="1" w:styleId="5C55C62E1F3F4BFFAF8C7B40239CBB9A">
    <w:name w:val="5C55C62E1F3F4BFFAF8C7B40239CBB9A"/>
  </w:style>
  <w:style w:type="paragraph" w:customStyle="1" w:styleId="B34A919BF9C140D19D9B14F0417FB86A">
    <w:name w:val="B34A919BF9C140D19D9B14F0417FB86A"/>
  </w:style>
  <w:style w:type="paragraph" w:customStyle="1" w:styleId="89B335313391469DAFCE0AFC65605ADE">
    <w:name w:val="89B335313391469DAFCE0AFC65605ADE"/>
  </w:style>
  <w:style w:type="paragraph" w:customStyle="1" w:styleId="242F2DA110D3453D99BECEC5F564C0E8">
    <w:name w:val="242F2DA110D3453D99BECEC5F564C0E8"/>
  </w:style>
  <w:style w:type="paragraph" w:customStyle="1" w:styleId="A474DA20FB864C50B586BD8B04D52619">
    <w:name w:val="A474DA20FB864C50B586BD8B04D52619"/>
  </w:style>
  <w:style w:type="paragraph" w:customStyle="1" w:styleId="F5066710B3B249338045EB8D27056B1B">
    <w:name w:val="F5066710B3B249338045EB8D27056B1B"/>
  </w:style>
  <w:style w:type="paragraph" w:customStyle="1" w:styleId="B49998DDA3EB4F81B456C34999902A74">
    <w:name w:val="B49998DDA3EB4F81B456C34999902A74"/>
  </w:style>
  <w:style w:type="paragraph" w:customStyle="1" w:styleId="62D8B642FA94453C8C7B9AAF6A6605C0">
    <w:name w:val="62D8B642FA94453C8C7B9AAF6A6605C0"/>
  </w:style>
  <w:style w:type="paragraph" w:customStyle="1" w:styleId="5602BB05B2F34811A54DCFF02E9CED04">
    <w:name w:val="5602BB05B2F34811A54DCFF02E9CED04"/>
  </w:style>
  <w:style w:type="paragraph" w:customStyle="1" w:styleId="BF2FEBB0C6584E16AC8407C74A05D379">
    <w:name w:val="BF2FEBB0C6584E16AC8407C74A05D379"/>
  </w:style>
  <w:style w:type="paragraph" w:customStyle="1" w:styleId="A64F6CED7C214EB583E5C7FF78ED1FA0">
    <w:name w:val="A64F6CED7C214EB583E5C7FF78ED1FA0"/>
  </w:style>
  <w:style w:type="paragraph" w:customStyle="1" w:styleId="53937D57155C42BF9A3AF686BF46CC3E">
    <w:name w:val="53937D57155C42BF9A3AF686BF46CC3E"/>
  </w:style>
  <w:style w:type="paragraph" w:customStyle="1" w:styleId="D0F784DD39394CDA9D0B114A056D522B">
    <w:name w:val="D0F784DD39394CDA9D0B114A056D522B"/>
    <w:rsid w:val="004D1A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5ED71-0E02-493C-85B6-D444C0FE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13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Aluno</cp:lastModifiedBy>
  <cp:revision>9</cp:revision>
  <cp:lastPrinted>2017-07-28T13:07:00Z</cp:lastPrinted>
  <dcterms:created xsi:type="dcterms:W3CDTF">2023-08-16T14:42:00Z</dcterms:created>
  <dcterms:modified xsi:type="dcterms:W3CDTF">2023-08-16T14:56:00Z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